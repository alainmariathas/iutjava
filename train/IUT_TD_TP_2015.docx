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3851" w:rsidRPr="00703848" w:rsidRDefault="00CF385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F3851" w:rsidRPr="00703848" w:rsidRDefault="007654A5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38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CF3851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F3851" w:rsidRPr="00703848" w:rsidRDefault="00CF385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CF3851" w:rsidRPr="00703848" w:rsidRDefault="00CF385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3851" w:rsidRDefault="00CF3851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CF3851" w:rsidRDefault="007654A5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385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CF3851" w:rsidRDefault="00CF3851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CF3851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CF3851" w:rsidRPr="00260206" w:rsidRDefault="00CF3851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CF3851" w:rsidRPr="00260206" w:rsidRDefault="00CF385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CF3851" w:rsidRPr="00260206" w:rsidRDefault="00CF385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CF3851" w:rsidRPr="00260206" w:rsidRDefault="00CF385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CF3851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CF3851" w:rsidRPr="00260206" w:rsidRDefault="00CF385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MARIATHAS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CF3851" w:rsidRPr="00260206" w:rsidRDefault="00CF38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Alain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CF3851" w:rsidRPr="00260206" w:rsidRDefault="00CF38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alain.mariathas@u-psud.fr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CF3851" w:rsidRPr="00260206" w:rsidRDefault="00CF38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3E-2</w:t>
                                      </w:r>
                                    </w:p>
                                  </w:tc>
                                </w:tr>
                                <w:tr w:rsidR="00CF3851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CF3851" w:rsidRPr="00260206" w:rsidRDefault="00CF385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MUKHTAR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CF3851" w:rsidRPr="00260206" w:rsidRDefault="00CF38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Hassan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CF3851" w:rsidRPr="00260206" w:rsidRDefault="00CF38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hassan.mukhtar@u-psud.fr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CF3851" w:rsidRPr="00260206" w:rsidRDefault="00CF38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3E-2</w:t>
                                      </w:r>
                                    </w:p>
                                  </w:tc>
                                </w:tr>
                              </w:tbl>
                              <w:p w:rsidR="00CF3851" w:rsidRDefault="00CF385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CF3851" w:rsidRDefault="00CF385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CF3851" w:rsidRDefault="00CF385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CF3851" w:rsidRDefault="00CF385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CF3851" w:rsidRPr="007A11AB" w:rsidRDefault="00CF385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CF3851" w:rsidRDefault="00CF3851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CF3851" w:rsidRDefault="007654A5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F385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CF3851" w:rsidRDefault="00CF3851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CF3851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CF3851" w:rsidRPr="00260206" w:rsidRDefault="00CF3851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CF3851" w:rsidRPr="00260206" w:rsidRDefault="00CF385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CF3851" w:rsidRPr="00260206" w:rsidRDefault="00CF385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CF3851" w:rsidRPr="00260206" w:rsidRDefault="00CF385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CF3851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CF3851" w:rsidRPr="00260206" w:rsidRDefault="00CF385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MARIATHAS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CF3851" w:rsidRPr="00260206" w:rsidRDefault="00CF38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Alain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CF3851" w:rsidRPr="00260206" w:rsidRDefault="00CF38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alain.mariathas@u-psud.fr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CF3851" w:rsidRPr="00260206" w:rsidRDefault="00CF38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3E-2</w:t>
                                </w:r>
                              </w:p>
                            </w:tc>
                          </w:tr>
                          <w:tr w:rsidR="00CF3851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CF3851" w:rsidRPr="00260206" w:rsidRDefault="00CF385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MUKHTAR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CF3851" w:rsidRPr="00260206" w:rsidRDefault="00CF38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Hassan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CF3851" w:rsidRPr="00260206" w:rsidRDefault="00CF38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hassan.mukhtar@u-psud.fr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CF3851" w:rsidRPr="00260206" w:rsidRDefault="00CF38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3E-2</w:t>
                                </w:r>
                              </w:p>
                            </w:tc>
                          </w:tr>
                        </w:tbl>
                        <w:p w:rsidR="00CF3851" w:rsidRDefault="00CF385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CF3851" w:rsidRDefault="00CF385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CF3851" w:rsidRDefault="00CF385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CF3851" w:rsidRDefault="00CF385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CF3851" w:rsidRPr="007A11AB" w:rsidRDefault="00CF385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7654A5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851" w:rsidRDefault="00CF3851" w:rsidP="009B5C10">
                            <w:pPr>
                              <w:jc w:val="center"/>
                            </w:pPr>
                          </w:p>
                          <w:p w:rsidR="00CF3851" w:rsidRDefault="00CF3851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CF3851" w:rsidRDefault="00CF3851" w:rsidP="009B5C10">
                      <w:pPr>
                        <w:jc w:val="center"/>
                      </w:pPr>
                    </w:p>
                    <w:p w:rsidR="00CF3851" w:rsidRDefault="00CF3851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B50C8B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B50C8B">
        <w:rPr>
          <w:b/>
          <w:i/>
          <w:lang w:val="en-US"/>
        </w:rPr>
        <w:t>JOptionPane</w:t>
      </w:r>
      <w:proofErr w:type="spellEnd"/>
      <w:r w:rsidRPr="00B50C8B">
        <w:rPr>
          <w:b/>
          <w:i/>
          <w:lang w:val="en-US"/>
        </w:rPr>
        <w:t> </w:t>
      </w:r>
      <w:r w:rsidRPr="00B50C8B">
        <w:rPr>
          <w:lang w:val="en-US"/>
        </w:rPr>
        <w:t xml:space="preserve">: </w:t>
      </w:r>
      <w:hyperlink r:id="rId17" w:history="1">
        <w:r w:rsidRPr="00B50C8B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B50C8B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D75C6A" w:rsidRPr="00D75C6A" w:rsidRDefault="00D75C6A" w:rsidP="00D75C6A">
      <w:pPr>
        <w:pStyle w:val="Paragraphedeliste"/>
        <w:numPr>
          <w:ilvl w:val="3"/>
          <w:numId w:val="10"/>
        </w:numPr>
      </w:pPr>
      <w:r>
        <w:t>Complété les interfaces et les classes</w:t>
      </w:r>
    </w:p>
    <w:p w:rsidR="001D0CCB" w:rsidRDefault="001D0CCB" w:rsidP="001D0CCB">
      <w:pPr>
        <w:pStyle w:val="Titre3"/>
      </w:pPr>
    </w:p>
    <w:p w:rsidR="00D75C6A" w:rsidRDefault="001D0CCB" w:rsidP="00D75C6A">
      <w:pPr>
        <w:pStyle w:val="Titre3"/>
      </w:pPr>
      <w:bookmarkStart w:id="12" w:name="_Toc430965365"/>
      <w:r>
        <w:t>Difficultés rencontrée</w:t>
      </w:r>
      <w:bookmarkEnd w:id="12"/>
      <w:r w:rsidR="00D75C6A">
        <w:t>s</w:t>
      </w:r>
    </w:p>
    <w:p w:rsidR="00D75C6A" w:rsidRDefault="00D75C6A" w:rsidP="00D75C6A">
      <w:pPr>
        <w:pStyle w:val="Paragraphedeliste"/>
        <w:numPr>
          <w:ilvl w:val="3"/>
          <w:numId w:val="10"/>
        </w:numPr>
      </w:pPr>
      <w:r>
        <w:t xml:space="preserve">Utilisation de </w:t>
      </w:r>
      <w:proofErr w:type="spellStart"/>
      <w:r>
        <w:t>GitHub</w:t>
      </w:r>
      <w:proofErr w:type="spellEnd"/>
    </w:p>
    <w:p w:rsidR="00D75C6A" w:rsidRPr="00D75C6A" w:rsidRDefault="00D75C6A" w:rsidP="00D75C6A">
      <w:pPr>
        <w:pStyle w:val="Paragraphedeliste"/>
        <w:numPr>
          <w:ilvl w:val="3"/>
          <w:numId w:val="10"/>
        </w:numPr>
      </w:pPr>
      <w:r>
        <w:t>Quelques problèmes rencontrés lors de la programmation de certaines fonctions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6B3CDC" w:rsidRDefault="006B3CDC" w:rsidP="006B3CDC">
      <w:pPr>
        <w:pStyle w:val="Paragraphedeliste"/>
        <w:numPr>
          <w:ilvl w:val="3"/>
          <w:numId w:val="10"/>
        </w:numPr>
      </w:pPr>
      <w:r>
        <w:t>Debugger</w:t>
      </w:r>
    </w:p>
    <w:p w:rsidR="006B3CDC" w:rsidRDefault="006B3CDC" w:rsidP="006B3CDC">
      <w:pPr>
        <w:pStyle w:val="Paragraphedeliste"/>
        <w:numPr>
          <w:ilvl w:val="3"/>
          <w:numId w:val="10"/>
        </w:numPr>
      </w:pPr>
      <w:r>
        <w:t>Internationalisation</w:t>
      </w:r>
    </w:p>
    <w:p w:rsidR="006B3CDC" w:rsidRPr="006B3CDC" w:rsidRDefault="006B3CDC" w:rsidP="006B3CDC">
      <w:pPr>
        <w:pStyle w:val="Paragraphedeliste"/>
        <w:numPr>
          <w:ilvl w:val="3"/>
          <w:numId w:val="10"/>
        </w:numPr>
      </w:pPr>
      <w:r>
        <w:t>Exceptions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6B3CDC" w:rsidRPr="006B3CDC" w:rsidRDefault="006B3CDC" w:rsidP="006B3CDC">
      <w:pPr>
        <w:pStyle w:val="Paragraphedeliste"/>
        <w:numPr>
          <w:ilvl w:val="3"/>
          <w:numId w:val="10"/>
        </w:numPr>
        <w:rPr>
          <w:lang w:val="en-US"/>
        </w:rPr>
      </w:pPr>
      <w:r w:rsidRPr="006B3CDC">
        <w:rPr>
          <w:lang w:val="en-US"/>
        </w:rPr>
        <w:t xml:space="preserve">Test </w:t>
      </w:r>
      <w:proofErr w:type="spellStart"/>
      <w:r w:rsidRPr="006B3CDC">
        <w:rPr>
          <w:lang w:val="en-US"/>
        </w:rPr>
        <w:t>unitaire</w:t>
      </w:r>
      <w:proofErr w:type="spellEnd"/>
      <w:r w:rsidRPr="006B3CDC">
        <w:rPr>
          <w:lang w:val="en-US"/>
        </w:rPr>
        <w:t xml:space="preserve"> debugger(logger, bundle,)</w:t>
      </w:r>
    </w:p>
    <w:p w:rsidR="007F2214" w:rsidRPr="006B3CDC" w:rsidRDefault="007F2214">
      <w:pPr>
        <w:rPr>
          <w:lang w:val="en-US"/>
        </w:rPr>
      </w:pP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B50C8B" w:rsidRDefault="003D3155" w:rsidP="009153A9">
      <w:pPr>
        <w:rPr>
          <w:lang w:val="en-US"/>
        </w:rPr>
      </w:pPr>
      <w:proofErr w:type="gramStart"/>
      <w:r w:rsidRPr="00B50C8B">
        <w:rPr>
          <w:b/>
          <w:lang w:val="en-US"/>
        </w:rPr>
        <w:t>Spinner :</w:t>
      </w:r>
      <w:proofErr w:type="gramEnd"/>
      <w:r w:rsidRPr="00B50C8B">
        <w:rPr>
          <w:lang w:val="en-US"/>
        </w:rPr>
        <w:t xml:space="preserve"> </w:t>
      </w:r>
      <w:hyperlink r:id="rId25" w:history="1">
        <w:r w:rsidR="00234EA6" w:rsidRPr="00B50C8B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B50C8B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0776C7" w:rsidRDefault="000776C7" w:rsidP="000776C7"/>
    <w:p w:rsidR="000776C7" w:rsidRPr="000776C7" w:rsidRDefault="000776C7" w:rsidP="000776C7">
      <w:pPr>
        <w:rPr>
          <w:b/>
          <w:u w:val="single"/>
        </w:rPr>
      </w:pPr>
      <w:r w:rsidRPr="000776C7">
        <w:rPr>
          <w:b/>
          <w:u w:val="single"/>
        </w:rPr>
        <w:t>Exercice 0</w:t>
      </w:r>
    </w:p>
    <w:p w:rsidR="000776C7" w:rsidRPr="000776C7" w:rsidRDefault="000776C7" w:rsidP="000776C7">
      <w:r>
        <w:t xml:space="preserve">on a </w:t>
      </w:r>
      <w:r w:rsidR="007654A5">
        <w:t>créé</w:t>
      </w:r>
      <w:r>
        <w:t xml:space="preserve"> un singleton(classe </w:t>
      </w:r>
      <w:proofErr w:type="spellStart"/>
      <w:r>
        <w:t>ApplicationSession</w:t>
      </w:r>
      <w:proofErr w:type="spellEnd"/>
      <w:r>
        <w:t>) dans le TP1 car c’est une classe unique.</w:t>
      </w:r>
      <w:bookmarkStart w:id="33" w:name="_GoBack"/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B50C8B" w:rsidRDefault="009907F1" w:rsidP="009907F1">
      <w:pPr>
        <w:pStyle w:val="Titre2"/>
        <w:rPr>
          <w:noProof/>
          <w:lang w:val="en-US"/>
        </w:rPr>
      </w:pPr>
      <w:r w:rsidRPr="00B50C8B">
        <w:rPr>
          <w:noProof/>
          <w:lang w:val="en-US"/>
        </w:rPr>
        <w:t>Aide</w:t>
      </w:r>
    </w:p>
    <w:p w:rsidR="009907F1" w:rsidRPr="00B50C8B" w:rsidRDefault="009907F1" w:rsidP="009907F1">
      <w:pPr>
        <w:rPr>
          <w:lang w:val="en-US"/>
        </w:rPr>
      </w:pPr>
      <w:proofErr w:type="spellStart"/>
      <w:proofErr w:type="gramStart"/>
      <w:r w:rsidRPr="00B50C8B">
        <w:rPr>
          <w:b/>
          <w:i/>
          <w:lang w:val="en-US"/>
        </w:rPr>
        <w:t>Shoutbox</w:t>
      </w:r>
      <w:proofErr w:type="spellEnd"/>
      <w:r w:rsidRPr="00B50C8B">
        <w:rPr>
          <w:lang w:val="en-US"/>
        </w:rPr>
        <w:t> :</w:t>
      </w:r>
      <w:proofErr w:type="gramEnd"/>
      <w:r w:rsidRPr="00B50C8B">
        <w:rPr>
          <w:lang w:val="en-US"/>
        </w:rPr>
        <w:t xml:space="preserve"> </w:t>
      </w:r>
      <w:hyperlink r:id="rId28" w:history="1">
        <w:r w:rsidRPr="00B50C8B">
          <w:rPr>
            <w:rStyle w:val="Lienhypertexte"/>
            <w:lang w:val="en-US"/>
          </w:rPr>
          <w:t>https://fr.wikipedia.org/wiki/Shoutbox</w:t>
        </w:r>
      </w:hyperlink>
    </w:p>
    <w:p w:rsidR="009907F1" w:rsidRPr="00B50C8B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851" w:rsidRDefault="00CF3851" w:rsidP="006651C9">
      <w:r>
        <w:separator/>
      </w:r>
    </w:p>
  </w:endnote>
  <w:endnote w:type="continuationSeparator" w:id="0">
    <w:p w:rsidR="00CF3851" w:rsidRDefault="00CF3851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851" w:rsidRDefault="00CF3851" w:rsidP="006651C9">
      <w:r>
        <w:separator/>
      </w:r>
    </w:p>
  </w:footnote>
  <w:footnote w:type="continuationSeparator" w:id="0">
    <w:p w:rsidR="00CF3851" w:rsidRDefault="00CF3851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CF3851" w:rsidRDefault="00CF3851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3851" w:rsidRDefault="00CF3851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654A5" w:rsidRPr="007654A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CF3851" w:rsidRDefault="00CF385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654A5" w:rsidRPr="007654A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CF3851" w:rsidRDefault="00CF385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20F01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0326E">
      <w:numFmt w:val="bullet"/>
      <w:lvlText w:val="-"/>
      <w:lvlJc w:val="left"/>
      <w:pPr>
        <w:ind w:left="2880" w:hanging="360"/>
      </w:pPr>
      <w:rPr>
        <w:rFonts w:ascii="Calisto MT" w:eastAsiaTheme="minorEastAsia" w:hAnsi="Calisto MT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776C7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3CDC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54A5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0C8B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CF3851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C6A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2838C-A90B-4593-BC74-26CB03EC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3006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2015-11-17T14:37:00Z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